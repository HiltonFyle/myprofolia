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008"/>
        <w:gridCol w:w="4352"/>
      </w:tblGrid>
      <w:tr w:rsidR="00D92B95" w:rsidTr="006C08A0">
        <w:tc>
          <w:tcPr>
            <w:tcW w:w="5013" w:type="dxa"/>
            <w:vAlign w:val="bottom"/>
          </w:tcPr>
          <w:p w:rsidR="00C84833" w:rsidRDefault="00930292" w:rsidP="00DF6077">
            <w:pPr>
              <w:pStyle w:val="Title"/>
            </w:pPr>
            <w:sdt>
              <w:sdtPr>
                <w:alias w:val="Enter first name:"/>
                <w:tag w:val="Enter first name:"/>
                <w:id w:val="1306818671"/>
                <w:placeholder>
                  <w:docPart w:val="3FE46D1BB732430A8D1888B51176A4AC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DF6077">
                  <w:t>Hilton</w:t>
                </w:r>
              </w:sdtContent>
            </w:sdt>
            <w:r w:rsidR="00D92B95">
              <w:br/>
            </w:r>
            <w:sdt>
              <w:sdtPr>
                <w:alias w:val="Enter last name:"/>
                <w:tag w:val="Enter last name:"/>
                <w:id w:val="-1656595288"/>
                <w:placeholder>
                  <w:docPart w:val="9D3227615FAB4617AE1461EC5E2D3FDD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15:appearance w15:val="hidden"/>
                <w:text w:multiLine="1"/>
              </w:sdtPr>
              <w:sdtEndPr/>
              <w:sdtContent>
                <w:r w:rsidR="00DF6077">
                  <w:rPr>
                    <w:lang w:val="en-GB"/>
                  </w:rPr>
                  <w:t>Fyle</w:t>
                </w:r>
              </w:sdtContent>
            </w:sdt>
          </w:p>
        </w:tc>
        <w:tc>
          <w:tcPr>
            <w:tcW w:w="4356" w:type="dxa"/>
            <w:vAlign w:val="bottom"/>
          </w:tcPr>
          <w:tbl>
            <w:tblPr>
              <w:tblStyle w:val="TableGrid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929"/>
              <w:gridCol w:w="423"/>
            </w:tblGrid>
            <w:tr w:rsidR="00932D92" w:rsidRPr="009D0878" w:rsidTr="00972024">
              <w:tc>
                <w:tcPr>
                  <w:tcW w:w="3899" w:type="dxa"/>
                  <w:tcMar>
                    <w:top w:w="0" w:type="dxa"/>
                    <w:left w:w="720" w:type="dxa"/>
                    <w:right w:w="29" w:type="dxa"/>
                  </w:tcMar>
                </w:tcPr>
                <w:p w:rsidR="004E2970" w:rsidRPr="009D0878" w:rsidRDefault="00930292" w:rsidP="00DF6077">
                  <w:pPr>
                    <w:pStyle w:val="ContactInfo"/>
                  </w:pPr>
                  <w:sdt>
                    <w:sdtPr>
                      <w:alias w:val="Enter address:"/>
                      <w:tag w:val="Enter address:"/>
                      <w:id w:val="966779368"/>
                      <w:placeholder>
                        <w:docPart w:val="66FD2AB54D254AB7890A88F926423E6A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DF6077">
                        <w:t xml:space="preserve"> ELWA Juction</w:t>
                      </w:r>
                    </w:sdtContent>
                  </w:sdt>
                </w:p>
              </w:tc>
              <w:tc>
                <w:tcPr>
                  <w:tcW w:w="420" w:type="dxa"/>
                  <w:tcMar>
                    <w:top w:w="0" w:type="dxa"/>
                    <w:left w:w="0" w:type="dxa"/>
                    <w:right w:w="0" w:type="dxa"/>
                  </w:tcMar>
                </w:tcPr>
                <w:p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  <w:lang w:val="en-GB" w:eastAsia="en-GB"/>
                    </w:rPr>
                    <mc:AlternateContent>
                      <mc:Choice Requires="wps">
                        <w:drawing>
                          <wp:inline distT="0" distB="0" distL="0" distR="0" wp14:anchorId="57C10200" wp14:editId="2276A9A5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C78A61D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:rsidTr="00972024">
              <w:sdt>
                <w:sdtPr>
                  <w:alias w:val="Enter phone:"/>
                  <w:tag w:val="Enter phone:"/>
                  <w:id w:val="-1849400302"/>
                  <w:placeholder>
                    <w:docPart w:val="E5A5EC8418E8483D85F0578B60F79A7D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:rsidR="00932D92" w:rsidRPr="009D0878" w:rsidRDefault="00DF6077" w:rsidP="00DF6077">
                      <w:pPr>
                        <w:pStyle w:val="ContactInfo"/>
                      </w:pPr>
                      <w:r>
                        <w:t xml:space="preserve"> +231775475195/0888246081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  <w:lang w:val="en-GB" w:eastAsia="en-GB"/>
                    </w:rPr>
                    <mc:AlternateContent>
                      <mc:Choice Requires="wps">
                        <w:drawing>
                          <wp:inline distT="0" distB="0" distL="0" distR="0" wp14:anchorId="3D56EB25" wp14:editId="4A87B9DD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C4F9659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:rsidTr="00972024">
              <w:sdt>
                <w:sdtPr>
                  <w:alias w:val="Enter email:"/>
                  <w:tag w:val="Enter email:"/>
                  <w:id w:val="-675184368"/>
                  <w:placeholder>
                    <w:docPart w:val="27C6DC9E697B4D75B44FA5C14723F121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:rsidR="00932D92" w:rsidRPr="009D0878" w:rsidRDefault="00973717" w:rsidP="00DF6077">
                      <w:pPr>
                        <w:pStyle w:val="ContactInfo"/>
                      </w:pPr>
                      <w:r>
                        <w:t xml:space="preserve"> hiltonfyle20@</w:t>
                      </w:r>
                      <w:r w:rsidR="00DF6077">
                        <w:t>gmail.com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:rsidR="00932D92" w:rsidRPr="009D0878" w:rsidRDefault="007307A3" w:rsidP="00932D92">
                  <w:pPr>
                    <w:pStyle w:val="Icons"/>
                  </w:pPr>
                  <w:r>
                    <w:rPr>
                      <w:noProof/>
                      <w:lang w:val="en-GB" w:eastAsia="en-GB"/>
                    </w:rPr>
                    <mc:AlternateContent>
                      <mc:Choice Requires="wps">
                        <w:drawing>
                          <wp:inline distT="0" distB="0" distL="0" distR="0" wp14:anchorId="3C7753B8" wp14:editId="040E649E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1F7EFFE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:rsidTr="00972024">
              <w:sdt>
                <w:sdtPr>
                  <w:alias w:val="Enter LinkedIn profile:"/>
                  <w:tag w:val="Enter LinkedIn profile:"/>
                  <w:id w:val="1102843699"/>
                  <w:placeholder>
                    <w:docPart w:val="2D39BD6C81F7443C8B3C9CA15C6B77F7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:rsidR="00932D92" w:rsidRPr="009D0878" w:rsidRDefault="00DF6077" w:rsidP="00DF6077">
                      <w:pPr>
                        <w:pStyle w:val="ContactInfo"/>
                        <w:jc w:val="left"/>
                      </w:pPr>
                      <w:r>
                        <w:t xml:space="preserve"> 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:rsidR="00932D92" w:rsidRPr="009D0878" w:rsidRDefault="00932D92" w:rsidP="00DF6077">
                  <w:pPr>
                    <w:pStyle w:val="Icons"/>
                    <w:jc w:val="left"/>
                  </w:pPr>
                </w:p>
              </w:tc>
            </w:tr>
            <w:tr w:rsidR="00932D92" w:rsidRPr="009D0878" w:rsidTr="00972024">
              <w:sdt>
                <w:sdtPr>
                  <w:alias w:val="Enter Twitter/blog/portfolio:"/>
                  <w:tag w:val="Enter Twitter/blog/portfolio:"/>
                  <w:id w:val="182791170"/>
                  <w:placeholder>
                    <w:docPart w:val="D4B91D3B43F7420690395CDA286ABC77"/>
                  </w:placeholder>
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:rsidR="00932D92" w:rsidRPr="009D0878" w:rsidRDefault="00DF6077" w:rsidP="00DF6077">
                      <w:pPr>
                        <w:pStyle w:val="ContactInfo"/>
                      </w:pPr>
                      <w:r>
                        <w:t xml:space="preserve"> 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:rsidR="00932D92" w:rsidRPr="009D0878" w:rsidRDefault="00932D92" w:rsidP="00DF6077">
                  <w:pPr>
                    <w:pStyle w:val="Icons"/>
                    <w:jc w:val="left"/>
                  </w:pPr>
                </w:p>
              </w:tc>
            </w:tr>
          </w:tbl>
          <w:p w:rsidR="00D92B95" w:rsidRDefault="00D92B95" w:rsidP="009D3336">
            <w:pPr>
              <w:pStyle w:val="Header"/>
            </w:pPr>
          </w:p>
        </w:tc>
      </w:tr>
    </w:tbl>
    <w:p w:rsidR="00C43D65" w:rsidRDefault="00DF6077">
      <w:r>
        <w:t xml:space="preserve">Experience and dedicated IT support with a strong background in providing technical support and facilitating efficient operations within dynamic work environments. </w:t>
      </w:r>
      <w:r w:rsidR="00F810E6">
        <w:t xml:space="preserve"> </w:t>
      </w:r>
    </w:p>
    <w:p w:rsidR="00AD13CB" w:rsidRDefault="00930292" w:rsidP="00AD13CB">
      <w:pPr>
        <w:pStyle w:val="Heading1"/>
      </w:pPr>
      <w:sdt>
        <w:sdtPr>
          <w:alias w:val="Skills:"/>
          <w:tag w:val="Skills:"/>
          <w:id w:val="-891506033"/>
          <w:placeholder>
            <w:docPart w:val="C32AC1AAB10D45FA92B97C4E383C7E72"/>
          </w:placeholder>
          <w:temporary/>
          <w:showingPlcHdr/>
          <w15:appearance w15:val="hidden"/>
        </w:sdtPr>
        <w:sdtEndPr/>
        <w:sdtContent>
          <w:r w:rsidR="004937AE">
            <w:t>Skills</w:t>
          </w:r>
        </w:sdtContent>
      </w:sdt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4680"/>
        <w:gridCol w:w="4680"/>
      </w:tblGrid>
      <w:tr w:rsidR="005B1D68" w:rsidTr="00564951">
        <w:tc>
          <w:tcPr>
            <w:tcW w:w="4680" w:type="dxa"/>
          </w:tcPr>
          <w:p w:rsidR="005B1D68" w:rsidRDefault="006D2BA2" w:rsidP="00BC7376">
            <w:pPr>
              <w:pStyle w:val="ListBullet"/>
              <w:numPr>
                <w:ilvl w:val="0"/>
                <w:numId w:val="4"/>
              </w:numPr>
            </w:pPr>
            <w:r>
              <w:t>Technical support: proven ability to troubleshoot hardware and software issues effectively, ensuring minimal downtime and maximum productivity</w:t>
            </w:r>
          </w:p>
          <w:p w:rsidR="00752315" w:rsidRPr="004937AE" w:rsidRDefault="006D2BA2" w:rsidP="006D2BA2">
            <w:pPr>
              <w:pStyle w:val="ListBullet"/>
              <w:numPr>
                <w:ilvl w:val="0"/>
                <w:numId w:val="4"/>
              </w:numPr>
            </w:pPr>
            <w:r>
              <w:t xml:space="preserve"> Excellent communication skills</w:t>
            </w:r>
          </w:p>
        </w:tc>
        <w:tc>
          <w:tcPr>
            <w:tcW w:w="4680" w:type="dxa"/>
            <w:tcMar>
              <w:left w:w="360" w:type="dxa"/>
              <w:right w:w="0" w:type="dxa"/>
            </w:tcMar>
          </w:tcPr>
          <w:p w:rsidR="005B1D68" w:rsidRDefault="006D2BA2" w:rsidP="00BC7376">
            <w:pPr>
              <w:pStyle w:val="ListBullet"/>
            </w:pPr>
            <w:r>
              <w:t xml:space="preserve"> Attention to detail</w:t>
            </w:r>
          </w:p>
          <w:p w:rsidR="00752315" w:rsidRDefault="006D2BA2" w:rsidP="00BC7376">
            <w:pPr>
              <w:pStyle w:val="ListBullet"/>
            </w:pPr>
            <w:r>
              <w:t xml:space="preserve"> Ability to collaborate effectively</w:t>
            </w:r>
          </w:p>
          <w:p w:rsidR="00752315" w:rsidRPr="004937AE" w:rsidRDefault="00752315" w:rsidP="006D2BA2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</w:tr>
    </w:tbl>
    <w:p w:rsidR="005B1D68" w:rsidRDefault="00930292" w:rsidP="004937AE">
      <w:pPr>
        <w:pStyle w:val="Heading1"/>
      </w:pPr>
      <w:sdt>
        <w:sdtPr>
          <w:alias w:val="Experience:"/>
          <w:tag w:val="Experience:"/>
          <w:id w:val="-898354009"/>
          <w:placeholder>
            <w:docPart w:val="23325BCFB127490ABE41ED3BACBF045C"/>
          </w:placeholder>
          <w:temporary/>
          <w:showingPlcHdr/>
          <w15:appearance w15:val="hidden"/>
        </w:sdtPr>
        <w:sdtEndPr/>
        <w:sdtContent>
          <w:r w:rsidR="004937AE" w:rsidRPr="00AD3FD8">
            <w:t>Experience</w:t>
          </w:r>
        </w:sdtContent>
      </w:sdt>
    </w:p>
    <w:p w:rsidR="0023705D" w:rsidRPr="00D413F9" w:rsidRDefault="00E06318" w:rsidP="00E06318">
      <w:pPr>
        <w:pStyle w:val="Heading3"/>
        <w:ind w:left="45"/>
      </w:pPr>
      <w:r>
        <w:t xml:space="preserve"> 2022</w:t>
      </w:r>
      <w:r w:rsidR="00D413F9" w:rsidRPr="00D413F9">
        <w:t>–</w:t>
      </w:r>
      <w:r w:rsidR="00D413F9">
        <w:t xml:space="preserve"> </w:t>
      </w:r>
      <w:r w:rsidR="002A7861">
        <w:t>2024</w:t>
      </w:r>
    </w:p>
    <w:p w:rsidR="0023705D" w:rsidRPr="00513EFC" w:rsidRDefault="002A7861" w:rsidP="00513EFC">
      <w:pPr>
        <w:pStyle w:val="Heading2"/>
      </w:pPr>
      <w:r>
        <w:t xml:space="preserve"> Facilitator and I.T Support</w:t>
      </w:r>
      <w:r w:rsidR="00E03F71">
        <w:t xml:space="preserve"> </w:t>
      </w:r>
      <w:r w:rsidR="0095272C">
        <w:t>/</w:t>
      </w:r>
      <w:r w:rsidR="005A4A49" w:rsidRPr="00513EFC">
        <w:t xml:space="preserve"> </w:t>
      </w:r>
      <w:r>
        <w:rPr>
          <w:rStyle w:val="Emphasis"/>
        </w:rPr>
        <w:t>I-HUB Liberia</w:t>
      </w:r>
    </w:p>
    <w:p w:rsidR="00D413F9" w:rsidRDefault="002A7861" w:rsidP="002A7861">
      <w:pPr>
        <w:pStyle w:val="ListParagraph"/>
        <w:numPr>
          <w:ilvl w:val="0"/>
          <w:numId w:val="14"/>
        </w:numPr>
      </w:pPr>
      <w:r>
        <w:t>Computer Training Program Lead</w:t>
      </w:r>
      <w:r w:rsidR="009243F5">
        <w:t>: Design and facilitated structured computer training programs for students and professional</w:t>
      </w:r>
    </w:p>
    <w:p w:rsidR="009243F5" w:rsidRPr="00D413F9" w:rsidRDefault="009243F5" w:rsidP="002A7861">
      <w:pPr>
        <w:pStyle w:val="ListParagraph"/>
        <w:numPr>
          <w:ilvl w:val="0"/>
          <w:numId w:val="14"/>
        </w:numPr>
      </w:pPr>
      <w:r>
        <w:t>Helped improved digital literacy, productivity, and IT skills among participants</w:t>
      </w:r>
    </w:p>
    <w:p w:rsidR="00D413F9" w:rsidRPr="00D413F9" w:rsidRDefault="00BA2D95" w:rsidP="00D413F9">
      <w:pPr>
        <w:pStyle w:val="Heading3"/>
      </w:pPr>
      <w:r>
        <w:t xml:space="preserve"> October 5</w:t>
      </w:r>
      <w:r w:rsidRPr="00BA2D95">
        <w:rPr>
          <w:vertAlign w:val="superscript"/>
        </w:rPr>
        <w:t>th</w:t>
      </w:r>
      <w:r>
        <w:t xml:space="preserve"> 2024</w:t>
      </w:r>
      <w:r w:rsidR="00D413F9" w:rsidRPr="00D413F9">
        <w:t xml:space="preserve"> –</w:t>
      </w:r>
      <w:r w:rsidR="00D413F9">
        <w:t xml:space="preserve"> </w:t>
      </w:r>
      <w:bookmarkStart w:id="0" w:name="_GoBack"/>
      <w:bookmarkEnd w:id="0"/>
      <w:r w:rsidR="002E56C3">
        <w:t>APRIL 20TH</w:t>
      </w:r>
      <w:r w:rsidR="00D40512" w:rsidRPr="000B69C0">
        <w:rPr>
          <w:vertAlign w:val="superscript"/>
        </w:rPr>
        <w:t>,</w:t>
      </w:r>
      <w:r w:rsidR="000B69C0">
        <w:t xml:space="preserve"> 2025</w:t>
      </w:r>
    </w:p>
    <w:p w:rsidR="00D413F9" w:rsidRPr="00513EFC" w:rsidRDefault="00BA2D95" w:rsidP="00513EFC">
      <w:pPr>
        <w:pStyle w:val="Heading2"/>
      </w:pPr>
      <w:r>
        <w:t xml:space="preserve"> IT Technician</w:t>
      </w:r>
      <w:r w:rsidR="00E03F71">
        <w:t xml:space="preserve"> </w:t>
      </w:r>
      <w:r w:rsidR="0095272C">
        <w:t>/</w:t>
      </w:r>
      <w:r w:rsidR="005A4A49" w:rsidRPr="00513EFC">
        <w:t xml:space="preserve"> </w:t>
      </w:r>
      <w:r w:rsidR="000B69C0">
        <w:rPr>
          <w:rStyle w:val="Emphasis"/>
        </w:rPr>
        <w:t>Tech Guys Group</w:t>
      </w:r>
    </w:p>
    <w:p w:rsidR="003E75AD" w:rsidRPr="00D413F9" w:rsidRDefault="000B69C0" w:rsidP="003E75AD">
      <w:pPr>
        <w:pStyle w:val="ListParagraph"/>
        <w:numPr>
          <w:ilvl w:val="0"/>
          <w:numId w:val="14"/>
        </w:numPr>
      </w:pPr>
      <w:r>
        <w:t>Maintaining and supporting computer systems and networks, ensuring they function smoothly for users and the organization.</w:t>
      </w:r>
    </w:p>
    <w:p w:rsidR="0070237E" w:rsidRDefault="00930292" w:rsidP="00725CB5">
      <w:pPr>
        <w:pStyle w:val="Heading1"/>
      </w:pPr>
      <w:sdt>
        <w:sdtPr>
          <w:alias w:val="Education:"/>
          <w:tag w:val="Education:"/>
          <w:id w:val="543866955"/>
          <w:placeholder>
            <w:docPart w:val="AF3C3B0D67E7417681D90F9EDC047FEB"/>
          </w:placeholder>
          <w:temporary/>
          <w:showingPlcHdr/>
          <w15:appearance w15:val="hidden"/>
        </w:sdtPr>
        <w:sdtEndPr/>
        <w:sdtContent>
          <w:r w:rsidR="0070237E" w:rsidRPr="0070237E">
            <w:t>Education</w:t>
          </w:r>
        </w:sdtContent>
      </w:sdt>
    </w:p>
    <w:p w:rsidR="0070237E" w:rsidRDefault="00CF607B" w:rsidP="0070237E">
      <w:pPr>
        <w:pStyle w:val="Heading3"/>
      </w:pPr>
      <w:r>
        <w:t xml:space="preserve"> November</w:t>
      </w:r>
      <w:r w:rsidR="0070237E">
        <w:t xml:space="preserve"> </w:t>
      </w:r>
      <w:r>
        <w:t>2025</w:t>
      </w:r>
    </w:p>
    <w:p w:rsidR="0070237E" w:rsidRDefault="000B69C0" w:rsidP="00CF607B">
      <w:pPr>
        <w:pStyle w:val="Heading2"/>
        <w:rPr>
          <w:rStyle w:val="Emphasis"/>
        </w:rPr>
      </w:pPr>
      <w:r>
        <w:t xml:space="preserve"> Bachelor of Science in (IT)</w:t>
      </w:r>
      <w:r w:rsidR="009600C1">
        <w:t>, System Administration</w:t>
      </w:r>
      <w:r w:rsidR="00E03F71">
        <w:t xml:space="preserve"> </w:t>
      </w:r>
      <w:r w:rsidR="0095272C">
        <w:t>/</w:t>
      </w:r>
      <w:r w:rsidR="0070237E" w:rsidRPr="00513EFC">
        <w:t xml:space="preserve"> </w:t>
      </w:r>
      <w:r>
        <w:rPr>
          <w:rStyle w:val="Emphasis"/>
        </w:rPr>
        <w:t>Starz University, Liberia</w:t>
      </w:r>
    </w:p>
    <w:p w:rsidR="00CF607B" w:rsidRDefault="00CF607B" w:rsidP="00CF607B">
      <w:pPr>
        <w:pStyle w:val="Heading2"/>
      </w:pPr>
    </w:p>
    <w:p w:rsidR="0070237E" w:rsidRDefault="00CF607B" w:rsidP="0070237E">
      <w:pPr>
        <w:pStyle w:val="Heading3"/>
      </w:pPr>
      <w:r>
        <w:t xml:space="preserve"> September 2020</w:t>
      </w:r>
      <w:r w:rsidR="00072D8C">
        <w:t xml:space="preserve"> -2021</w:t>
      </w:r>
    </w:p>
    <w:p w:rsidR="0070237E" w:rsidRDefault="00CF607B" w:rsidP="0070237E">
      <w:pPr>
        <w:pStyle w:val="Heading2"/>
      </w:pPr>
      <w:r>
        <w:t xml:space="preserve"> St Joseph Hard School</w:t>
      </w:r>
      <w:r w:rsidR="0095272C">
        <w:t>/</w:t>
      </w:r>
      <w:r>
        <w:t xml:space="preserve"> LAC School System</w:t>
      </w:r>
    </w:p>
    <w:p w:rsidR="0070237E" w:rsidRDefault="000B69C0" w:rsidP="0070237E">
      <w:r>
        <w:t xml:space="preserve"> </w:t>
      </w:r>
    </w:p>
    <w:p w:rsidR="00CF607B" w:rsidRPr="0070237E" w:rsidRDefault="00CF607B" w:rsidP="0070237E"/>
    <w:p w:rsidR="00877AFD" w:rsidRPr="00513EFC" w:rsidRDefault="00930292" w:rsidP="00877AFD">
      <w:pPr>
        <w:pStyle w:val="Heading1"/>
      </w:pPr>
      <w:sdt>
        <w:sdtPr>
          <w:alias w:val="Activities:"/>
          <w:tag w:val="Activities:"/>
          <w:id w:val="1035625348"/>
          <w:placeholder>
            <w:docPart w:val="7E116ED44FA44880B5A8780128F0E1F5"/>
          </w:placeholder>
          <w:temporary/>
          <w:showingPlcHdr/>
          <w15:appearance w15:val="hidden"/>
        </w:sdtPr>
        <w:sdtEndPr/>
        <w:sdtContent>
          <w:r w:rsidR="00434074" w:rsidRPr="00434074">
            <w:t>Activities</w:t>
          </w:r>
        </w:sdtContent>
      </w:sdt>
    </w:p>
    <w:p w:rsidR="00877AFD" w:rsidRPr="00D413F9" w:rsidRDefault="00877AFD" w:rsidP="00877AFD">
      <w:pPr>
        <w:pStyle w:val="ListParagraph"/>
        <w:numPr>
          <w:ilvl w:val="0"/>
          <w:numId w:val="14"/>
        </w:numPr>
      </w:pPr>
      <w:r>
        <w:t>Maintaining and supporting computer systems and networks, ensuring they function smoothly for users and the organization.</w:t>
      </w:r>
      <w:r w:rsidR="00A07B12">
        <w:t xml:space="preserve"> (Innovation Hub Liberia)</w:t>
      </w:r>
    </w:p>
    <w:p w:rsidR="00BC7376" w:rsidRDefault="00877AFD" w:rsidP="00877AFD">
      <w:pPr>
        <w:pStyle w:val="ListParagraph"/>
        <w:numPr>
          <w:ilvl w:val="0"/>
          <w:numId w:val="14"/>
        </w:numPr>
      </w:pPr>
      <w:r>
        <w:t>Certificate in Basic Network Addressing and Troubleshooting (Cisco Network Academic)</w:t>
      </w:r>
    </w:p>
    <w:p w:rsidR="00877AFD" w:rsidRDefault="00877AFD" w:rsidP="00877AFD">
      <w:pPr>
        <w:pStyle w:val="ListParagraph"/>
        <w:numPr>
          <w:ilvl w:val="0"/>
          <w:numId w:val="14"/>
        </w:numPr>
      </w:pPr>
      <w:r>
        <w:t>Certificate in Computer Hardware (Cisco Network Academic)</w:t>
      </w:r>
    </w:p>
    <w:p w:rsidR="00877AFD" w:rsidRPr="00877AFD" w:rsidRDefault="007828BA" w:rsidP="00877AFD">
      <w:pPr>
        <w:pStyle w:val="ListParagraph"/>
        <w:numPr>
          <w:ilvl w:val="0"/>
          <w:numId w:val="14"/>
        </w:numPr>
        <w:rPr>
          <w:rStyle w:val="Emphasis"/>
          <w:iCs w:val="0"/>
        </w:rPr>
      </w:pPr>
      <w:r>
        <w:t xml:space="preserve">Volunteer (IT Technician) </w:t>
      </w:r>
      <w:r w:rsidR="00877AFD" w:rsidRPr="00513EFC">
        <w:t xml:space="preserve"> </w:t>
      </w:r>
      <w:r w:rsidR="00877AFD">
        <w:rPr>
          <w:rStyle w:val="Emphasis"/>
        </w:rPr>
        <w:t>Tech Guys Group</w:t>
      </w:r>
    </w:p>
    <w:p w:rsidR="00877AFD" w:rsidRPr="00CF607B" w:rsidRDefault="00877AFD" w:rsidP="00877AFD">
      <w:pPr>
        <w:pStyle w:val="ListParagraph"/>
        <w:numPr>
          <w:ilvl w:val="0"/>
          <w:numId w:val="14"/>
        </w:numPr>
        <w:rPr>
          <w:rStyle w:val="Emphasis"/>
          <w:iCs w:val="0"/>
        </w:rPr>
      </w:pPr>
      <w:r>
        <w:rPr>
          <w:rStyle w:val="Emphasis"/>
        </w:rPr>
        <w:t>Certificate in computer Networking</w:t>
      </w:r>
    </w:p>
    <w:p w:rsidR="00CF607B" w:rsidRPr="00CF607B" w:rsidRDefault="00CF607B" w:rsidP="00877AFD">
      <w:pPr>
        <w:pStyle w:val="ListParagraph"/>
        <w:numPr>
          <w:ilvl w:val="0"/>
          <w:numId w:val="14"/>
        </w:numPr>
        <w:rPr>
          <w:rStyle w:val="Emphasis"/>
          <w:iCs w:val="0"/>
        </w:rPr>
      </w:pPr>
      <w:r>
        <w:rPr>
          <w:rStyle w:val="Emphasis"/>
        </w:rPr>
        <w:t xml:space="preserve">Certificate in Certified General Security Associate (CGSA-CCTV) </w:t>
      </w:r>
      <w:r w:rsidR="00FA421A">
        <w:rPr>
          <w:rStyle w:val="Emphasis"/>
        </w:rPr>
        <w:t>(</w:t>
      </w:r>
      <w:r>
        <w:rPr>
          <w:rStyle w:val="Emphasis"/>
        </w:rPr>
        <w:t>Hikvison Academic</w:t>
      </w:r>
      <w:r w:rsidR="00FA421A">
        <w:rPr>
          <w:rStyle w:val="Emphasis"/>
        </w:rPr>
        <w:t>)</w:t>
      </w:r>
    </w:p>
    <w:p w:rsidR="00CF607B" w:rsidRPr="00FA421A" w:rsidRDefault="00FA421A" w:rsidP="00877AFD">
      <w:pPr>
        <w:pStyle w:val="ListParagraph"/>
        <w:numPr>
          <w:ilvl w:val="0"/>
          <w:numId w:val="14"/>
        </w:numPr>
        <w:rPr>
          <w:rStyle w:val="Emphasis"/>
          <w:iCs w:val="0"/>
        </w:rPr>
      </w:pPr>
      <w:r>
        <w:rPr>
          <w:rStyle w:val="Emphasis"/>
        </w:rPr>
        <w:t>Certificate in CCTV O</w:t>
      </w:r>
      <w:r w:rsidR="00820407">
        <w:rPr>
          <w:rStyle w:val="Emphasis"/>
        </w:rPr>
        <w:t>peration</w:t>
      </w:r>
      <w:r>
        <w:rPr>
          <w:rStyle w:val="Emphasis"/>
        </w:rPr>
        <w:t xml:space="preserve"> (Alison.com)</w:t>
      </w:r>
    </w:p>
    <w:p w:rsidR="00FA421A" w:rsidRPr="005E36ED" w:rsidRDefault="00FA421A" w:rsidP="00877AFD">
      <w:pPr>
        <w:pStyle w:val="ListParagraph"/>
        <w:numPr>
          <w:ilvl w:val="0"/>
          <w:numId w:val="14"/>
        </w:numPr>
        <w:rPr>
          <w:rStyle w:val="Emphasis"/>
          <w:iCs w:val="0"/>
        </w:rPr>
      </w:pPr>
      <w:r>
        <w:rPr>
          <w:rStyle w:val="Emphasis"/>
        </w:rPr>
        <w:t>Certificate in Introduction to Cyber Security (Cisco Network Academic)</w:t>
      </w:r>
    </w:p>
    <w:p w:rsidR="005E36ED" w:rsidRDefault="005E36ED" w:rsidP="005E36ED"/>
    <w:p w:rsidR="005E36ED" w:rsidRDefault="005E36ED" w:rsidP="005E36ED"/>
    <w:p w:rsidR="005E36ED" w:rsidRDefault="005E36ED" w:rsidP="005E36ED"/>
    <w:p w:rsidR="005E36ED" w:rsidRDefault="005E36ED" w:rsidP="005E36ED"/>
    <w:p w:rsidR="005E36ED" w:rsidRDefault="005E36ED" w:rsidP="005E36ED"/>
    <w:p w:rsidR="005E36ED" w:rsidRDefault="005E36ED" w:rsidP="005E36ED"/>
    <w:p w:rsidR="005E36ED" w:rsidRDefault="005E36ED" w:rsidP="005E36ED"/>
    <w:p w:rsidR="005E36ED" w:rsidRDefault="005E36ED" w:rsidP="005E36ED"/>
    <w:p w:rsidR="005E36ED" w:rsidRDefault="005E36ED" w:rsidP="005E36ED"/>
    <w:p w:rsidR="005E36ED" w:rsidRDefault="005E36ED" w:rsidP="005E36ED"/>
    <w:p w:rsidR="005E36ED" w:rsidRDefault="005E36ED" w:rsidP="005E36ED"/>
    <w:p w:rsidR="005E36ED" w:rsidRDefault="005E36ED" w:rsidP="005E36ED"/>
    <w:p w:rsidR="005E36ED" w:rsidRDefault="005E36ED" w:rsidP="005E36ED"/>
    <w:p w:rsidR="005E36ED" w:rsidRDefault="005E36ED" w:rsidP="005E36ED"/>
    <w:p w:rsidR="005E36ED" w:rsidRDefault="005E36ED" w:rsidP="005E36ED"/>
    <w:p w:rsidR="005E36ED" w:rsidRDefault="005E36ED" w:rsidP="005E36ED"/>
    <w:p w:rsidR="005E36ED" w:rsidRDefault="005E36ED" w:rsidP="005E36ED"/>
    <w:p w:rsidR="005E36ED" w:rsidRDefault="005E36ED" w:rsidP="005E36ED"/>
    <w:p w:rsidR="005E36ED" w:rsidRDefault="005E36ED" w:rsidP="005E36ED"/>
    <w:p w:rsidR="005E36ED" w:rsidRDefault="005E36ED" w:rsidP="005E36ED"/>
    <w:p w:rsidR="005E36ED" w:rsidRDefault="005E36ED" w:rsidP="005E36ED"/>
    <w:p w:rsidR="005E36ED" w:rsidRDefault="005E36ED" w:rsidP="005E36ED"/>
    <w:p w:rsidR="005E36ED" w:rsidRDefault="005E36ED" w:rsidP="005E36ED">
      <w:pPr>
        <w:rPr>
          <w:b/>
          <w:sz w:val="40"/>
          <w:u w:val="single"/>
        </w:rPr>
      </w:pPr>
      <w:r w:rsidRPr="005E36ED">
        <w:rPr>
          <w:b/>
          <w:sz w:val="40"/>
          <w:u w:val="single"/>
        </w:rPr>
        <w:t>REFERENCES</w:t>
      </w:r>
    </w:p>
    <w:p w:rsidR="005E36ED" w:rsidRDefault="005E36ED" w:rsidP="005E36ED">
      <w:pPr>
        <w:rPr>
          <w:b/>
          <w:sz w:val="40"/>
          <w:u w:val="single"/>
        </w:rPr>
      </w:pPr>
    </w:p>
    <w:p w:rsidR="005E36ED" w:rsidRPr="00FA76C2" w:rsidRDefault="005E36ED" w:rsidP="005E36ED">
      <w:pPr>
        <w:pStyle w:val="ListParagraph"/>
        <w:numPr>
          <w:ilvl w:val="0"/>
          <w:numId w:val="14"/>
        </w:numPr>
        <w:rPr>
          <w:b/>
          <w:sz w:val="28"/>
          <w:u w:val="single"/>
        </w:rPr>
      </w:pPr>
      <w:r w:rsidRPr="00FA76C2">
        <w:rPr>
          <w:b/>
          <w:sz w:val="28"/>
        </w:rPr>
        <w:t>Mr. Albert M. Momo</w:t>
      </w:r>
    </w:p>
    <w:p w:rsidR="005E36ED" w:rsidRPr="00BB114D" w:rsidRDefault="005E36ED" w:rsidP="005E36ED">
      <w:pPr>
        <w:pStyle w:val="ListParagraph"/>
        <w:rPr>
          <w:sz w:val="24"/>
        </w:rPr>
      </w:pPr>
      <w:r w:rsidRPr="00BB114D">
        <w:rPr>
          <w:sz w:val="24"/>
        </w:rPr>
        <w:t>Dean</w:t>
      </w:r>
    </w:p>
    <w:p w:rsidR="005E36ED" w:rsidRPr="00BB114D" w:rsidRDefault="005E36ED" w:rsidP="005E36ED">
      <w:pPr>
        <w:pStyle w:val="ListParagraph"/>
        <w:rPr>
          <w:sz w:val="24"/>
        </w:rPr>
      </w:pPr>
      <w:r w:rsidRPr="00BB114D">
        <w:rPr>
          <w:sz w:val="24"/>
        </w:rPr>
        <w:t>Department of Records and Admission, Starz University</w:t>
      </w:r>
    </w:p>
    <w:p w:rsidR="005E36ED" w:rsidRPr="00BB114D" w:rsidRDefault="005E36ED" w:rsidP="005E36ED">
      <w:pPr>
        <w:pStyle w:val="ListParagraph"/>
        <w:rPr>
          <w:sz w:val="24"/>
        </w:rPr>
      </w:pPr>
      <w:r w:rsidRPr="00BB114D">
        <w:rPr>
          <w:sz w:val="24"/>
        </w:rPr>
        <w:t>Contact: +231778350945/+2318804664</w:t>
      </w:r>
    </w:p>
    <w:p w:rsidR="005E36ED" w:rsidRPr="00BB114D" w:rsidRDefault="005E36ED" w:rsidP="005E36ED">
      <w:pPr>
        <w:pStyle w:val="ListParagraph"/>
        <w:rPr>
          <w:sz w:val="24"/>
        </w:rPr>
      </w:pPr>
    </w:p>
    <w:p w:rsidR="005E36ED" w:rsidRPr="00FA76C2" w:rsidRDefault="005E36ED" w:rsidP="005E36ED">
      <w:pPr>
        <w:pStyle w:val="ListParagraph"/>
        <w:numPr>
          <w:ilvl w:val="0"/>
          <w:numId w:val="14"/>
        </w:numPr>
        <w:rPr>
          <w:b/>
          <w:sz w:val="28"/>
          <w:u w:val="single"/>
        </w:rPr>
      </w:pPr>
      <w:r w:rsidRPr="00FA76C2">
        <w:rPr>
          <w:b/>
          <w:sz w:val="28"/>
        </w:rPr>
        <w:t>Mr. Emmanuel S. Blama</w:t>
      </w:r>
    </w:p>
    <w:p w:rsidR="005E36ED" w:rsidRPr="00BB114D" w:rsidRDefault="005E36ED" w:rsidP="005E36ED">
      <w:pPr>
        <w:pStyle w:val="ListParagraph"/>
        <w:rPr>
          <w:sz w:val="24"/>
        </w:rPr>
      </w:pPr>
      <w:r w:rsidRPr="00BB114D">
        <w:rPr>
          <w:sz w:val="24"/>
        </w:rPr>
        <w:t>CEO, I-HUB Liberia</w:t>
      </w:r>
    </w:p>
    <w:p w:rsidR="005E36ED" w:rsidRPr="00BB114D" w:rsidRDefault="005E36ED" w:rsidP="005E36ED">
      <w:pPr>
        <w:pStyle w:val="ListParagraph"/>
        <w:rPr>
          <w:sz w:val="24"/>
        </w:rPr>
      </w:pPr>
      <w:r w:rsidRPr="00BB114D">
        <w:rPr>
          <w:sz w:val="24"/>
        </w:rPr>
        <w:t>+231775799694/+231555464096</w:t>
      </w:r>
    </w:p>
    <w:p w:rsidR="005E36ED" w:rsidRPr="00BB114D" w:rsidRDefault="005E36ED" w:rsidP="005E36ED">
      <w:pPr>
        <w:pStyle w:val="ListParagraph"/>
        <w:rPr>
          <w:sz w:val="24"/>
        </w:rPr>
      </w:pPr>
    </w:p>
    <w:p w:rsidR="005E36ED" w:rsidRPr="00FA76C2" w:rsidRDefault="005E36ED" w:rsidP="005E36ED">
      <w:pPr>
        <w:pStyle w:val="ListParagraph"/>
        <w:numPr>
          <w:ilvl w:val="0"/>
          <w:numId w:val="14"/>
        </w:numPr>
        <w:rPr>
          <w:b/>
          <w:sz w:val="28"/>
          <w:u w:val="single"/>
        </w:rPr>
      </w:pPr>
      <w:r w:rsidRPr="00FA76C2">
        <w:rPr>
          <w:b/>
          <w:sz w:val="28"/>
        </w:rPr>
        <w:t>Mr. David U. G</w:t>
      </w:r>
      <w:r w:rsidR="00BB114D" w:rsidRPr="00FA76C2">
        <w:rPr>
          <w:b/>
          <w:sz w:val="28"/>
        </w:rPr>
        <w:t>ermu</w:t>
      </w:r>
    </w:p>
    <w:p w:rsidR="00BB114D" w:rsidRPr="00BB114D" w:rsidRDefault="00BB114D" w:rsidP="00BB114D">
      <w:pPr>
        <w:pStyle w:val="ListParagraph"/>
        <w:rPr>
          <w:sz w:val="24"/>
        </w:rPr>
      </w:pPr>
      <w:r w:rsidRPr="00BB114D">
        <w:rPr>
          <w:sz w:val="24"/>
        </w:rPr>
        <w:t>Chief of office staff</w:t>
      </w:r>
    </w:p>
    <w:p w:rsidR="00BB114D" w:rsidRPr="00BB114D" w:rsidRDefault="00BB114D" w:rsidP="00BB114D">
      <w:pPr>
        <w:pStyle w:val="ListParagraph"/>
        <w:rPr>
          <w:sz w:val="24"/>
        </w:rPr>
      </w:pPr>
      <w:r w:rsidRPr="00BB114D">
        <w:rPr>
          <w:sz w:val="24"/>
        </w:rPr>
        <w:t>District 9, Montserrado County</w:t>
      </w:r>
    </w:p>
    <w:p w:rsidR="00BB114D" w:rsidRPr="00BB114D" w:rsidRDefault="00BB114D" w:rsidP="00BB114D">
      <w:pPr>
        <w:pStyle w:val="ListParagraph"/>
        <w:rPr>
          <w:sz w:val="24"/>
        </w:rPr>
      </w:pPr>
      <w:r w:rsidRPr="00BB114D">
        <w:rPr>
          <w:sz w:val="24"/>
        </w:rPr>
        <w:t>House of Representative, 55</w:t>
      </w:r>
      <w:r w:rsidRPr="00BB114D">
        <w:rPr>
          <w:sz w:val="24"/>
          <w:vertAlign w:val="superscript"/>
        </w:rPr>
        <w:t>th</w:t>
      </w:r>
      <w:r w:rsidRPr="00BB114D">
        <w:rPr>
          <w:sz w:val="24"/>
        </w:rPr>
        <w:t xml:space="preserve"> Legislature</w:t>
      </w:r>
    </w:p>
    <w:p w:rsidR="00BB114D" w:rsidRPr="00BB114D" w:rsidRDefault="00BB114D" w:rsidP="00BB114D">
      <w:pPr>
        <w:pStyle w:val="ListParagraph"/>
        <w:rPr>
          <w:sz w:val="24"/>
          <w:u w:val="single"/>
        </w:rPr>
      </w:pPr>
      <w:r w:rsidRPr="00BB114D">
        <w:rPr>
          <w:sz w:val="24"/>
        </w:rPr>
        <w:t>Republic of Liberia</w:t>
      </w:r>
    </w:p>
    <w:sectPr w:rsidR="00BB114D" w:rsidRPr="00BB114D" w:rsidSect="00D92B95">
      <w:footerReference w:type="default" r:id="rId9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0292" w:rsidRDefault="00930292" w:rsidP="00725803">
      <w:pPr>
        <w:spacing w:after="0"/>
      </w:pPr>
      <w:r>
        <w:separator/>
      </w:r>
    </w:p>
  </w:endnote>
  <w:endnote w:type="continuationSeparator" w:id="0">
    <w:p w:rsidR="00930292" w:rsidRDefault="00930292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56C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0292" w:rsidRDefault="00930292" w:rsidP="00725803">
      <w:pPr>
        <w:spacing w:after="0"/>
      </w:pPr>
      <w:r>
        <w:separator/>
      </w:r>
    </w:p>
  </w:footnote>
  <w:footnote w:type="continuationSeparator" w:id="0">
    <w:p w:rsidR="00930292" w:rsidRDefault="00930292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7A55D08"/>
    <w:multiLevelType w:val="hybridMultilevel"/>
    <w:tmpl w:val="1DE2B4A4"/>
    <w:lvl w:ilvl="0" w:tplc="02EA418C">
      <w:start w:val="20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5A6B0ED4"/>
    <w:multiLevelType w:val="hybridMultilevel"/>
    <w:tmpl w:val="EC6A5658"/>
    <w:lvl w:ilvl="0" w:tplc="3B720E40">
      <w:start w:val="2023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3">
    <w:nsid w:val="64141B88"/>
    <w:multiLevelType w:val="hybridMultilevel"/>
    <w:tmpl w:val="8F86B26C"/>
    <w:lvl w:ilvl="0" w:tplc="BEB4AEEE">
      <w:start w:val="2023"/>
      <w:numFmt w:val="decimal"/>
      <w:lvlText w:val="%1"/>
      <w:lvlJc w:val="left"/>
      <w:pPr>
        <w:ind w:left="465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1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9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077"/>
    <w:rsid w:val="00025E77"/>
    <w:rsid w:val="00027312"/>
    <w:rsid w:val="000645F2"/>
    <w:rsid w:val="00072D8C"/>
    <w:rsid w:val="00082F03"/>
    <w:rsid w:val="000835A0"/>
    <w:rsid w:val="000934A2"/>
    <w:rsid w:val="000B69C0"/>
    <w:rsid w:val="00132FFD"/>
    <w:rsid w:val="001B0955"/>
    <w:rsid w:val="001B174B"/>
    <w:rsid w:val="001E47A3"/>
    <w:rsid w:val="00214256"/>
    <w:rsid w:val="00227784"/>
    <w:rsid w:val="0023705D"/>
    <w:rsid w:val="00250A31"/>
    <w:rsid w:val="00251C13"/>
    <w:rsid w:val="002922D0"/>
    <w:rsid w:val="002A7861"/>
    <w:rsid w:val="002E56C3"/>
    <w:rsid w:val="00340B03"/>
    <w:rsid w:val="00380AE7"/>
    <w:rsid w:val="003A6943"/>
    <w:rsid w:val="003E75AD"/>
    <w:rsid w:val="00410BA2"/>
    <w:rsid w:val="00434074"/>
    <w:rsid w:val="0043670A"/>
    <w:rsid w:val="00463C3B"/>
    <w:rsid w:val="004937AE"/>
    <w:rsid w:val="004E2970"/>
    <w:rsid w:val="005026DD"/>
    <w:rsid w:val="00513EFC"/>
    <w:rsid w:val="0052113B"/>
    <w:rsid w:val="00564951"/>
    <w:rsid w:val="00573BF9"/>
    <w:rsid w:val="005A4A49"/>
    <w:rsid w:val="005B1D68"/>
    <w:rsid w:val="005D36D3"/>
    <w:rsid w:val="005E36ED"/>
    <w:rsid w:val="00611B37"/>
    <w:rsid w:val="006252B4"/>
    <w:rsid w:val="00646BA2"/>
    <w:rsid w:val="00675EA0"/>
    <w:rsid w:val="006C08A0"/>
    <w:rsid w:val="006C47D8"/>
    <w:rsid w:val="006D2BA2"/>
    <w:rsid w:val="006D2D08"/>
    <w:rsid w:val="006F26A2"/>
    <w:rsid w:val="0070237E"/>
    <w:rsid w:val="00725803"/>
    <w:rsid w:val="00725CB5"/>
    <w:rsid w:val="007307A3"/>
    <w:rsid w:val="00752315"/>
    <w:rsid w:val="007828BA"/>
    <w:rsid w:val="00820407"/>
    <w:rsid w:val="00857E6B"/>
    <w:rsid w:val="00877AFD"/>
    <w:rsid w:val="008968C4"/>
    <w:rsid w:val="008C3502"/>
    <w:rsid w:val="008D7C1C"/>
    <w:rsid w:val="0092291B"/>
    <w:rsid w:val="009243F5"/>
    <w:rsid w:val="00930292"/>
    <w:rsid w:val="00932D92"/>
    <w:rsid w:val="0095272C"/>
    <w:rsid w:val="009600C1"/>
    <w:rsid w:val="00972024"/>
    <w:rsid w:val="00973717"/>
    <w:rsid w:val="009B2F54"/>
    <w:rsid w:val="009F04D2"/>
    <w:rsid w:val="009F2BA7"/>
    <w:rsid w:val="009F6DA0"/>
    <w:rsid w:val="00A01182"/>
    <w:rsid w:val="00A050BD"/>
    <w:rsid w:val="00A07B12"/>
    <w:rsid w:val="00AD13CB"/>
    <w:rsid w:val="00AD3FD8"/>
    <w:rsid w:val="00B370A8"/>
    <w:rsid w:val="00BA2D95"/>
    <w:rsid w:val="00BB114D"/>
    <w:rsid w:val="00BC7376"/>
    <w:rsid w:val="00BD669A"/>
    <w:rsid w:val="00C13F2B"/>
    <w:rsid w:val="00C43D65"/>
    <w:rsid w:val="00C84833"/>
    <w:rsid w:val="00C9044F"/>
    <w:rsid w:val="00CF607B"/>
    <w:rsid w:val="00D2420D"/>
    <w:rsid w:val="00D30382"/>
    <w:rsid w:val="00D40512"/>
    <w:rsid w:val="00D413F9"/>
    <w:rsid w:val="00D44E50"/>
    <w:rsid w:val="00D81468"/>
    <w:rsid w:val="00D90060"/>
    <w:rsid w:val="00D92B95"/>
    <w:rsid w:val="00DF6077"/>
    <w:rsid w:val="00E03F71"/>
    <w:rsid w:val="00E06318"/>
    <w:rsid w:val="00E154B5"/>
    <w:rsid w:val="00E232F0"/>
    <w:rsid w:val="00E52791"/>
    <w:rsid w:val="00E83195"/>
    <w:rsid w:val="00F00A4F"/>
    <w:rsid w:val="00F33CD8"/>
    <w:rsid w:val="00F5095A"/>
    <w:rsid w:val="00F810E6"/>
    <w:rsid w:val="00FA421A"/>
    <w:rsid w:val="00FA76C2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439276-AA3E-4DA5-914C-27EDF1740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8" w:space="0" w:color="007FAB" w:themeColor="accent1"/>
        <w:bottom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8" w:space="0" w:color="114980" w:themeColor="accent2"/>
        <w:bottom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8" w:space="0" w:color="017A8E" w:themeColor="accent3"/>
        <w:bottom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8" w:space="0" w:color="565445" w:themeColor="accent4"/>
        <w:bottom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8" w:space="0" w:color="A52319" w:themeColor="accent6"/>
        <w:bottom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4" w:space="0" w:color="007FAB" w:themeColor="accent1"/>
        <w:bottom w:val="single" w:sz="4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4" w:space="0" w:color="114980" w:themeColor="accent2"/>
        <w:bottom w:val="single" w:sz="4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4" w:space="0" w:color="017A8E" w:themeColor="accent3"/>
        <w:bottom w:val="single" w:sz="4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4" w:space="0" w:color="565445" w:themeColor="accent4"/>
        <w:bottom w:val="single" w:sz="4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4" w:space="0" w:color="A52319" w:themeColor="accent6"/>
        <w:bottom w:val="single" w:sz="4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7FAB" w:themeColor="accent1"/>
        <w:bottom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14980" w:themeColor="accent2"/>
        <w:bottom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17A8E" w:themeColor="accent3"/>
        <w:bottom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5445" w:themeColor="accent4"/>
        <w:bottom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2319" w:themeColor="accent6"/>
        <w:bottom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rfect%20Soul\AppData\Roaming\Microsoft\Templates\Stylish%20sale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FE46D1BB732430A8D1888B51176A4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2F9617-D54C-4FEA-A7B8-37E92C44D002}"/>
      </w:docPartPr>
      <w:docPartBody>
        <w:p w:rsidR="002128A3" w:rsidRDefault="00A65D11">
          <w:pPr>
            <w:pStyle w:val="3FE46D1BB732430A8D1888B51176A4AC"/>
          </w:pPr>
          <w:r>
            <w:t>First Name</w:t>
          </w:r>
        </w:p>
      </w:docPartBody>
    </w:docPart>
    <w:docPart>
      <w:docPartPr>
        <w:name w:val="9D3227615FAB4617AE1461EC5E2D3F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2ECB7-F9D3-41C6-B8CC-CD371518C0FA}"/>
      </w:docPartPr>
      <w:docPartBody>
        <w:p w:rsidR="002128A3" w:rsidRDefault="00A65D11">
          <w:pPr>
            <w:pStyle w:val="9D3227615FAB4617AE1461EC5E2D3FDD"/>
          </w:pPr>
          <w:r>
            <w:t>Last Name</w:t>
          </w:r>
        </w:p>
      </w:docPartBody>
    </w:docPart>
    <w:docPart>
      <w:docPartPr>
        <w:name w:val="66FD2AB54D254AB7890A88F926423E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A43D9-0236-43F2-B9ED-31F99A8188C4}"/>
      </w:docPartPr>
      <w:docPartBody>
        <w:p w:rsidR="002128A3" w:rsidRDefault="00A65D11">
          <w:pPr>
            <w:pStyle w:val="66FD2AB54D254AB7890A88F926423E6A"/>
          </w:pPr>
          <w:r w:rsidRPr="009D0878">
            <w:t>Address</w:t>
          </w:r>
        </w:p>
      </w:docPartBody>
    </w:docPart>
    <w:docPart>
      <w:docPartPr>
        <w:name w:val="E5A5EC8418E8483D85F0578B60F79A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6DC55B-53B8-47C3-8C70-18C7293075E9}"/>
      </w:docPartPr>
      <w:docPartBody>
        <w:p w:rsidR="002128A3" w:rsidRDefault="00A65D11">
          <w:pPr>
            <w:pStyle w:val="E5A5EC8418E8483D85F0578B60F79A7D"/>
          </w:pPr>
          <w:r w:rsidRPr="009D0878">
            <w:t>Phone</w:t>
          </w:r>
        </w:p>
      </w:docPartBody>
    </w:docPart>
    <w:docPart>
      <w:docPartPr>
        <w:name w:val="27C6DC9E697B4D75B44FA5C14723F1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0FA32A-C821-46DE-9787-967A6CE452CA}"/>
      </w:docPartPr>
      <w:docPartBody>
        <w:p w:rsidR="002128A3" w:rsidRDefault="00A65D11">
          <w:pPr>
            <w:pStyle w:val="27C6DC9E697B4D75B44FA5C14723F121"/>
          </w:pPr>
          <w:r w:rsidRPr="009D0878">
            <w:t>Email</w:t>
          </w:r>
        </w:p>
      </w:docPartBody>
    </w:docPart>
    <w:docPart>
      <w:docPartPr>
        <w:name w:val="2D39BD6C81F7443C8B3C9CA15C6B77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3E97DC-8C24-45D3-8902-B72A21CCB3ED}"/>
      </w:docPartPr>
      <w:docPartBody>
        <w:p w:rsidR="002128A3" w:rsidRDefault="00A65D11">
          <w:pPr>
            <w:pStyle w:val="2D39BD6C81F7443C8B3C9CA15C6B77F7"/>
          </w:pPr>
          <w:r w:rsidRPr="009D0878">
            <w:t>LinkedIn Profile</w:t>
          </w:r>
        </w:p>
      </w:docPartBody>
    </w:docPart>
    <w:docPart>
      <w:docPartPr>
        <w:name w:val="D4B91D3B43F7420690395CDA286ABC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86252-70A0-499D-AB3E-322DBF320133}"/>
      </w:docPartPr>
      <w:docPartBody>
        <w:p w:rsidR="002128A3" w:rsidRDefault="00A65D11">
          <w:pPr>
            <w:pStyle w:val="D4B91D3B43F7420690395CDA286ABC77"/>
          </w:pPr>
          <w:r w:rsidRPr="009D0878">
            <w:t>Twitter/Blog/Portfolio</w:t>
          </w:r>
        </w:p>
      </w:docPartBody>
    </w:docPart>
    <w:docPart>
      <w:docPartPr>
        <w:name w:val="C32AC1AAB10D45FA92B97C4E383C7E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ACCB2B-027E-455D-BCCF-D2EF84E59E34}"/>
      </w:docPartPr>
      <w:docPartBody>
        <w:p w:rsidR="002128A3" w:rsidRDefault="00A65D11">
          <w:pPr>
            <w:pStyle w:val="C32AC1AAB10D45FA92B97C4E383C7E72"/>
          </w:pPr>
          <w:r>
            <w:t>Skills</w:t>
          </w:r>
        </w:p>
      </w:docPartBody>
    </w:docPart>
    <w:docPart>
      <w:docPartPr>
        <w:name w:val="23325BCFB127490ABE41ED3BACBF04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3E28-199D-442E-80E4-086EA6A91752}"/>
      </w:docPartPr>
      <w:docPartBody>
        <w:p w:rsidR="002128A3" w:rsidRDefault="00A65D11">
          <w:pPr>
            <w:pStyle w:val="23325BCFB127490ABE41ED3BACBF045C"/>
          </w:pPr>
          <w:r w:rsidRPr="00AD3FD8">
            <w:t>Experience</w:t>
          </w:r>
        </w:p>
      </w:docPartBody>
    </w:docPart>
    <w:docPart>
      <w:docPartPr>
        <w:name w:val="AF3C3B0D67E7417681D90F9EDC047F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C9D054-5642-499A-9750-5E8975243493}"/>
      </w:docPartPr>
      <w:docPartBody>
        <w:p w:rsidR="002128A3" w:rsidRDefault="00A65D11">
          <w:pPr>
            <w:pStyle w:val="AF3C3B0D67E7417681D90F9EDC047FEB"/>
          </w:pPr>
          <w:r w:rsidRPr="0070237E">
            <w:t>Education</w:t>
          </w:r>
        </w:p>
      </w:docPartBody>
    </w:docPart>
    <w:docPart>
      <w:docPartPr>
        <w:name w:val="7E116ED44FA44880B5A8780128F0E1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EB1CA4-F7A0-411D-B03E-969EDC56713D}"/>
      </w:docPartPr>
      <w:docPartBody>
        <w:p w:rsidR="002128A3" w:rsidRDefault="00A65D11">
          <w:pPr>
            <w:pStyle w:val="7E116ED44FA44880B5A8780128F0E1F5"/>
          </w:pPr>
          <w:r w:rsidRPr="00434074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D11"/>
    <w:rsid w:val="002128A3"/>
    <w:rsid w:val="00266292"/>
    <w:rsid w:val="009F11B9"/>
    <w:rsid w:val="00A6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FE46D1BB732430A8D1888B51176A4AC">
    <w:name w:val="3FE46D1BB732430A8D1888B51176A4AC"/>
  </w:style>
  <w:style w:type="paragraph" w:customStyle="1" w:styleId="9D3227615FAB4617AE1461EC5E2D3FDD">
    <w:name w:val="9D3227615FAB4617AE1461EC5E2D3FDD"/>
  </w:style>
  <w:style w:type="paragraph" w:customStyle="1" w:styleId="66FD2AB54D254AB7890A88F926423E6A">
    <w:name w:val="66FD2AB54D254AB7890A88F926423E6A"/>
  </w:style>
  <w:style w:type="paragraph" w:customStyle="1" w:styleId="E5A5EC8418E8483D85F0578B60F79A7D">
    <w:name w:val="E5A5EC8418E8483D85F0578B60F79A7D"/>
  </w:style>
  <w:style w:type="paragraph" w:customStyle="1" w:styleId="27C6DC9E697B4D75B44FA5C14723F121">
    <w:name w:val="27C6DC9E697B4D75B44FA5C14723F121"/>
  </w:style>
  <w:style w:type="paragraph" w:customStyle="1" w:styleId="2D39BD6C81F7443C8B3C9CA15C6B77F7">
    <w:name w:val="2D39BD6C81F7443C8B3C9CA15C6B77F7"/>
  </w:style>
  <w:style w:type="paragraph" w:customStyle="1" w:styleId="D4B91D3B43F7420690395CDA286ABC77">
    <w:name w:val="D4B91D3B43F7420690395CDA286ABC77"/>
  </w:style>
  <w:style w:type="paragraph" w:customStyle="1" w:styleId="656091A437234F9BB9E0D9EDE889B894">
    <w:name w:val="656091A437234F9BB9E0D9EDE889B894"/>
  </w:style>
  <w:style w:type="paragraph" w:customStyle="1" w:styleId="C32AC1AAB10D45FA92B97C4E383C7E72">
    <w:name w:val="C32AC1AAB10D45FA92B97C4E383C7E72"/>
  </w:style>
  <w:style w:type="paragraph" w:customStyle="1" w:styleId="45E6B19E8B844192AF0C16BF722AEE1F">
    <w:name w:val="45E6B19E8B844192AF0C16BF722AEE1F"/>
  </w:style>
  <w:style w:type="paragraph" w:customStyle="1" w:styleId="595CAD627EB4455C861BAF75379D050C">
    <w:name w:val="595CAD627EB4455C861BAF75379D050C"/>
  </w:style>
  <w:style w:type="paragraph" w:customStyle="1" w:styleId="129AA826288C4E818EFE58C4790C473E">
    <w:name w:val="129AA826288C4E818EFE58C4790C473E"/>
  </w:style>
  <w:style w:type="paragraph" w:customStyle="1" w:styleId="043B87DC5C394654B96B585DD26EC513">
    <w:name w:val="043B87DC5C394654B96B585DD26EC513"/>
  </w:style>
  <w:style w:type="paragraph" w:customStyle="1" w:styleId="ECE3B4E4FCF44612A7068972F44B43CF">
    <w:name w:val="ECE3B4E4FCF44612A7068972F44B43CF"/>
  </w:style>
  <w:style w:type="paragraph" w:customStyle="1" w:styleId="23325BCFB127490ABE41ED3BACBF045C">
    <w:name w:val="23325BCFB127490ABE41ED3BACBF045C"/>
  </w:style>
  <w:style w:type="paragraph" w:customStyle="1" w:styleId="7450543CF8E249CDB37C991FE73AC112">
    <w:name w:val="7450543CF8E249CDB37C991FE73AC112"/>
  </w:style>
  <w:style w:type="paragraph" w:customStyle="1" w:styleId="581391939BEE4C32917199B875747986">
    <w:name w:val="581391939BEE4C32917199B875747986"/>
  </w:style>
  <w:style w:type="paragraph" w:customStyle="1" w:styleId="BBC668EDDA0E459A9CAC05B8EB1093CE">
    <w:name w:val="BBC668EDDA0E459A9CAC05B8EB1093CE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6EFB48FABCEB4AC790DDC7EB8716EB94">
    <w:name w:val="6EFB48FABCEB4AC790DDC7EB8716EB94"/>
  </w:style>
  <w:style w:type="paragraph" w:customStyle="1" w:styleId="6122D8F400064D4BA06D51FB9D0A0C08">
    <w:name w:val="6122D8F400064D4BA06D51FB9D0A0C08"/>
  </w:style>
  <w:style w:type="paragraph" w:customStyle="1" w:styleId="8FB24AF671044422AFF5C5F900F2EF54">
    <w:name w:val="8FB24AF671044422AFF5C5F900F2EF54"/>
  </w:style>
  <w:style w:type="paragraph" w:customStyle="1" w:styleId="E6E28423DF8442DAAD4032669187653E">
    <w:name w:val="E6E28423DF8442DAAD4032669187653E"/>
  </w:style>
  <w:style w:type="paragraph" w:customStyle="1" w:styleId="02847355A2B34B96957C3BE0DE36230F">
    <w:name w:val="02847355A2B34B96957C3BE0DE36230F"/>
  </w:style>
  <w:style w:type="paragraph" w:customStyle="1" w:styleId="78121C6F595C4B39AD6AEB4250E10A30">
    <w:name w:val="78121C6F595C4B39AD6AEB4250E10A30"/>
  </w:style>
  <w:style w:type="paragraph" w:customStyle="1" w:styleId="6413C2CD76C1434D916C307CB570DE41">
    <w:name w:val="6413C2CD76C1434D916C307CB570DE41"/>
  </w:style>
  <w:style w:type="paragraph" w:customStyle="1" w:styleId="AF3C3B0D67E7417681D90F9EDC047FEB">
    <w:name w:val="AF3C3B0D67E7417681D90F9EDC047FEB"/>
  </w:style>
  <w:style w:type="paragraph" w:customStyle="1" w:styleId="1546940545E64EC0A0D34C393EBB55F2">
    <w:name w:val="1546940545E64EC0A0D34C393EBB55F2"/>
  </w:style>
  <w:style w:type="paragraph" w:customStyle="1" w:styleId="05BAF72582BD4AECAA078BFC023C363A">
    <w:name w:val="05BAF72582BD4AECAA078BFC023C363A"/>
  </w:style>
  <w:style w:type="paragraph" w:customStyle="1" w:styleId="48D2DC728E1148F7942409C9B6149CFE">
    <w:name w:val="48D2DC728E1148F7942409C9B6149CFE"/>
  </w:style>
  <w:style w:type="paragraph" w:customStyle="1" w:styleId="436D5C8646324F7DA744BCC92AF7A9E5">
    <w:name w:val="436D5C8646324F7DA744BCC92AF7A9E5"/>
  </w:style>
  <w:style w:type="paragraph" w:customStyle="1" w:styleId="127981D40BEC4E69B362FB930C9C782A">
    <w:name w:val="127981D40BEC4E69B362FB930C9C782A"/>
  </w:style>
  <w:style w:type="paragraph" w:customStyle="1" w:styleId="838B13BB3DAF405DA1B7F931FF6FC542">
    <w:name w:val="838B13BB3DAF405DA1B7F931FF6FC542"/>
  </w:style>
  <w:style w:type="paragraph" w:customStyle="1" w:styleId="4A3710E2EC724E65BCB8543C93465078">
    <w:name w:val="4A3710E2EC724E65BCB8543C93465078"/>
  </w:style>
  <w:style w:type="paragraph" w:customStyle="1" w:styleId="228D87BD35054D77A74F8C41F5C16814">
    <w:name w:val="228D87BD35054D77A74F8C41F5C16814"/>
  </w:style>
  <w:style w:type="paragraph" w:customStyle="1" w:styleId="95B63D51960A4250A23ADEDEC1FEAD68">
    <w:name w:val="95B63D51960A4250A23ADEDEC1FEAD68"/>
  </w:style>
  <w:style w:type="paragraph" w:customStyle="1" w:styleId="B70B6C55F3A54C42A0EC70351C2AD47C">
    <w:name w:val="B70B6C55F3A54C42A0EC70351C2AD47C"/>
  </w:style>
  <w:style w:type="paragraph" w:customStyle="1" w:styleId="7E116ED44FA44880B5A8780128F0E1F5">
    <w:name w:val="7E116ED44FA44880B5A8780128F0E1F5"/>
  </w:style>
  <w:style w:type="paragraph" w:customStyle="1" w:styleId="2480A7AC51894014BD0DBC453C469629">
    <w:name w:val="2480A7AC51894014BD0DBC453C4696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Hilton</Abstract>
  <CompanyAddress> ELWA Juction</CompanyAddress>
  <CompanyPhone> +231775475195/0888246081</CompanyPhone>
  <CompanyFax/>
  <CompanyEmail> hiltonfyle20@gmail.com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36326C6-0FC0-490B-8581-C6F012B71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Stylish sales resume</Template>
  <TotalTime>211</TotalTime>
  <Pages>3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Perfect Soul</dc:creator>
  <cp:keywords> </cp:keywords>
  <dc:description/>
  <cp:lastModifiedBy>Perfect Soul</cp:lastModifiedBy>
  <cp:revision>6</cp:revision>
  <cp:lastPrinted>2025-09-22T12:15:00Z</cp:lastPrinted>
  <dcterms:created xsi:type="dcterms:W3CDTF">2025-09-22T12:15:00Z</dcterms:created>
  <dcterms:modified xsi:type="dcterms:W3CDTF">2025-09-22T15:45:00Z</dcterms:modified>
  <cp:category>Fyle</cp:category>
  <cp:contentStatus> </cp:contentStatus>
</cp:coreProperties>
</file>